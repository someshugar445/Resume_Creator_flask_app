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</w:tbl>
    <w:p>
      <w:pPr>
        <w:pStyle w:val="Title"/>
      </w:pPr>
      <w:r>
        <w:t>Resume</w:t>
      </w:r>
    </w:p>
    <w:p>
      <w:r>
        <w:t>Vinay</w:t>
      </w:r>
    </w:p>
    <w:p>
      <w:r>
        <w:t>vinay@gmail.com</w:t>
      </w:r>
    </w:p>
    <w:p>
      <w:pPr>
        <w:pStyle w:val="Heading1"/>
      </w:pPr>
      <w:r>
        <w:t>Skills</w:t>
      </w:r>
    </w:p>
    <w:p>
      <w:r>
        <w:t>Python,R,SQL, Statistical Analysis, Exploratory Data Analysis,Data Science, Machine Learning,NLP</w:t>
      </w:r>
    </w:p>
    <w:p>
      <w:pPr>
        <w:pStyle w:val="Heading1"/>
      </w:pPr>
      <w:r>
        <w:t>Projects</w:t>
      </w:r>
    </w:p>
    <w:p>
      <w:r>
        <w:t>Development</w:t>
      </w:r>
    </w:p>
    <w:p>
      <w:pPr>
        <w:pStyle w:val="Heading1"/>
      </w:pPr>
      <w:r>
        <w:t>Education</w:t>
      </w:r>
    </w:p>
    <w:p>
      <w:r>
        <w:t>Electronics and Communication Engg , 2016</w:t>
      </w:r>
    </w:p>
    <w:sectPr w:rsidR="008A5823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87074" w14:textId="77777777" w:rsidR="00EC6235" w:rsidRDefault="00EC6235" w:rsidP="000C45FF">
      <w:r>
        <w:separator/>
      </w:r>
    </w:p>
  </w:endnote>
  <w:endnote w:type="continuationSeparator" w:id="0">
    <w:p w14:paraId="5F127390" w14:textId="77777777" w:rsidR="00EC6235" w:rsidRDefault="00EC623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83BCE" w14:textId="77777777" w:rsidR="00EC6235" w:rsidRDefault="00EC6235" w:rsidP="000C45FF">
      <w:r>
        <w:separator/>
      </w:r>
    </w:p>
  </w:footnote>
  <w:footnote w:type="continuationSeparator" w:id="0">
    <w:p w14:paraId="37E6CF99" w14:textId="77777777" w:rsidR="00EC6235" w:rsidRDefault="00EC623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5230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6A4E21" wp14:editId="3144304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c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B3"/>
    <w:rsid w:val="00036450"/>
    <w:rsid w:val="00094499"/>
    <w:rsid w:val="000A201C"/>
    <w:rsid w:val="000A24ED"/>
    <w:rsid w:val="000C45FF"/>
    <w:rsid w:val="000E3FD1"/>
    <w:rsid w:val="00112054"/>
    <w:rsid w:val="001525E1"/>
    <w:rsid w:val="00180329"/>
    <w:rsid w:val="001844ED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061A7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4D4FE0"/>
    <w:rsid w:val="005262AC"/>
    <w:rsid w:val="00530B89"/>
    <w:rsid w:val="005E39D5"/>
    <w:rsid w:val="00600670"/>
    <w:rsid w:val="0062123A"/>
    <w:rsid w:val="00646E75"/>
    <w:rsid w:val="006771D0"/>
    <w:rsid w:val="00690D28"/>
    <w:rsid w:val="00705E8F"/>
    <w:rsid w:val="00715FCB"/>
    <w:rsid w:val="00743101"/>
    <w:rsid w:val="007775E1"/>
    <w:rsid w:val="007867A0"/>
    <w:rsid w:val="007927F5"/>
    <w:rsid w:val="00802CA0"/>
    <w:rsid w:val="008A5823"/>
    <w:rsid w:val="008C25B3"/>
    <w:rsid w:val="009260CD"/>
    <w:rsid w:val="00952C25"/>
    <w:rsid w:val="009E38C8"/>
    <w:rsid w:val="00A02F6B"/>
    <w:rsid w:val="00A2118D"/>
    <w:rsid w:val="00AD76E2"/>
    <w:rsid w:val="00AD7E1E"/>
    <w:rsid w:val="00B20152"/>
    <w:rsid w:val="00B359E4"/>
    <w:rsid w:val="00B57D98"/>
    <w:rsid w:val="00B70850"/>
    <w:rsid w:val="00B847D9"/>
    <w:rsid w:val="00C066B6"/>
    <w:rsid w:val="00C37BA1"/>
    <w:rsid w:val="00C4674C"/>
    <w:rsid w:val="00C506CF"/>
    <w:rsid w:val="00C72BED"/>
    <w:rsid w:val="00C9578B"/>
    <w:rsid w:val="00CB0055"/>
    <w:rsid w:val="00D04F4E"/>
    <w:rsid w:val="00D2522B"/>
    <w:rsid w:val="00D422DE"/>
    <w:rsid w:val="00D4351F"/>
    <w:rsid w:val="00D5459D"/>
    <w:rsid w:val="00DA1F4D"/>
    <w:rsid w:val="00DD172A"/>
    <w:rsid w:val="00DD1DAA"/>
    <w:rsid w:val="00DF262B"/>
    <w:rsid w:val="00E25A26"/>
    <w:rsid w:val="00E4381A"/>
    <w:rsid w:val="00E55D74"/>
    <w:rsid w:val="00EC6235"/>
    <w:rsid w:val="00F56D1F"/>
    <w:rsid w:val="00F60274"/>
    <w:rsid w:val="00F77FB9"/>
    <w:rsid w:val="00FB068F"/>
    <w:rsid w:val="00FC6937"/>
    <w:rsid w:val="00FD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E753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ougar\AppData\Local\Microsoft\Office\16.0\DTS\en-US%7bBB3B51CD-BE04-4E70-A435-56D017717103%7d\%7bA398EF19-DCE6-4C44-A280-A8FD78BC58C4%7dtf00546271_win32.dotx" TargetMode="External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6F-4284-8B70-DDE566643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396EBB42EF41518E7AFA74A4DC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B44EC-8F28-465A-BDC6-F269DABA588B}"/>
      </w:docPartPr>
      <w:docPartBody>
        <w:p w:rsidR="00513590" w:rsidRDefault="004878FA" w:rsidP="004878FA">
          <w:pPr>
            <w:pStyle w:val="E4396EBB42EF41518E7AFA74A4DC1EB4"/>
          </w:pPr>
          <w:r w:rsidRPr="00CB0055">
            <w:t>Contact</w:t>
          </w:r>
        </w:p>
      </w:docPartBody>
    </w:docPart>
    <w:docPart>
      <w:docPartPr>
        <w:name w:val="3A55D95F6E1F4E0BA7A5622E784F4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F8B8-4F36-4266-83AA-9DA892A3B94D}"/>
      </w:docPartPr>
      <w:docPartBody>
        <w:p w:rsidR="00513590" w:rsidRDefault="004878FA" w:rsidP="004878FA">
          <w:pPr>
            <w:pStyle w:val="3A55D95F6E1F4E0BA7A5622E784F4F21"/>
          </w:pPr>
          <w:r w:rsidRPr="004D3011">
            <w:t>PHONE:</w:t>
          </w:r>
        </w:p>
      </w:docPartBody>
    </w:docPart>
    <w:docPart>
      <w:docPartPr>
        <w:name w:val="3913BEDE331D42F58F12C49E139B1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A3A49-BD44-472A-9D91-ECB16A488759}"/>
      </w:docPartPr>
      <w:docPartBody>
        <w:p w:rsidR="00513590" w:rsidRDefault="004878FA" w:rsidP="004878FA">
          <w:pPr>
            <w:pStyle w:val="3913BEDE331D42F58F12C49E139B1297"/>
          </w:pPr>
          <w:r>
            <w:t>678-555-0103</w:t>
          </w:r>
        </w:p>
      </w:docPartBody>
    </w:docPart>
    <w:docPart>
      <w:docPartPr>
        <w:name w:val="22E8BE0268164062967870C490BB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E4FAB-DFE8-49E3-A1D2-F9F64D0DA024}"/>
      </w:docPartPr>
      <w:docPartBody>
        <w:p w:rsidR="00513590" w:rsidRDefault="004878FA" w:rsidP="004878FA">
          <w:pPr>
            <w:pStyle w:val="22E8BE0268164062967870C490BB694F"/>
          </w:pPr>
          <w:r w:rsidRPr="004D3011">
            <w:t>WEBSITE:</w:t>
          </w:r>
        </w:p>
      </w:docPartBody>
    </w:docPart>
    <w:docPart>
      <w:docPartPr>
        <w:name w:val="1DD1711A5B934C75B101311D54F22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24BFF-5AD8-4AD4-86F5-D27BEE2F5CEF}"/>
      </w:docPartPr>
      <w:docPartBody>
        <w:p w:rsidR="00513590" w:rsidRDefault="004878FA" w:rsidP="004878FA">
          <w:pPr>
            <w:pStyle w:val="1DD1711A5B934C75B101311D54F22B69"/>
          </w:pPr>
          <w:r>
            <w:t>Website goes here</w:t>
          </w:r>
        </w:p>
      </w:docPartBody>
    </w:docPart>
    <w:docPart>
      <w:docPartPr>
        <w:name w:val="A1FE0E1F396B41DCB01986A39707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C2FA1-DC31-491E-A4D9-419FE2C7CA73}"/>
      </w:docPartPr>
      <w:docPartBody>
        <w:p w:rsidR="00513590" w:rsidRDefault="004878FA" w:rsidP="004878FA">
          <w:pPr>
            <w:pStyle w:val="A1FE0E1F396B41DCB01986A397072889"/>
          </w:pPr>
          <w:r w:rsidRPr="004D3011">
            <w:t>EMAIL:</w:t>
          </w:r>
        </w:p>
      </w:docPartBody>
    </w:docPart>
    <w:docPart>
      <w:docPartPr>
        <w:name w:val="E5E10F5E97DB43069430E9C8E5194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9C071-2AF9-452A-9F13-AE4DB4BDD892}"/>
      </w:docPartPr>
      <w:docPartBody>
        <w:p w:rsidR="00513590" w:rsidRDefault="004878FA" w:rsidP="004878FA">
          <w:pPr>
            <w:pStyle w:val="E5E10F5E97DB43069430E9C8E51949A7"/>
          </w:pPr>
          <w:r w:rsidRPr="00E4381A">
            <w:rPr>
              <w:rStyle w:val="Hyperlink"/>
            </w:rPr>
            <w:t>someone@example.com</w:t>
          </w:r>
          <w:hyperlink r:id="rId4" w:history="1">
            <w:r>
              <w:rPr>
                <w:rStyle w:val="Hyperlink"/>
              </w:rPr>
              <w:t>mailto:emailgoeshere@example.com</w:t>
            </w:r>
          </w:hyperlink>
        </w:p>
      </w:docPartBody>
    </w:docPart>
    <w:docPart>
      <w:docPartPr>
        <w:name w:val="1317440568AE472F820D22BB80BF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1CE62-4B25-4895-8CD9-84945DEC3C7A}"/>
      </w:docPartPr>
      <w:docPartBody>
        <w:p w:rsidR="00513590" w:rsidRDefault="004878FA" w:rsidP="004878FA">
          <w:pPr>
            <w:pStyle w:val="1317440568AE472F820D22BB80BF0AE9"/>
          </w:pPr>
          <w:r w:rsidRPr="00CB0055">
            <w:t>Hobbies</w:t>
          </w:r>
        </w:p>
      </w:docPartBody>
    </w:docPart>
    <w:docPart>
      <w:docPartPr>
        <w:name w:val="A4B833E81DC64CC1AB9C1E1C6E2B4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8544E-26D5-4B48-AAB9-DD59F5C297F8}"/>
      </w:docPartPr>
      <w:docPartBody>
        <w:p w:rsidR="00513590" w:rsidRDefault="004878FA" w:rsidP="004878FA">
          <w:pPr>
            <w:pStyle w:val="A4B833E81DC64CC1AB9C1E1C6E2B48D1"/>
          </w:pPr>
          <w:r w:rsidRPr="004D3011">
            <w:t>Hobby #1</w:t>
          </w:r>
        </w:p>
      </w:docPartBody>
    </w:docPart>
    <w:docPart>
      <w:docPartPr>
        <w:name w:val="86750549E9464A52B904C94A8355B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8696-F59B-4638-829A-519C6C69E18A}"/>
      </w:docPartPr>
      <w:docPartBody>
        <w:p w:rsidR="00513590" w:rsidRDefault="004878FA" w:rsidP="004878FA">
          <w:pPr>
            <w:pStyle w:val="86750549E9464A52B904C94A8355B520"/>
          </w:pPr>
          <w:r w:rsidRPr="004D3011">
            <w:t>Hobby #2</w:t>
          </w:r>
        </w:p>
      </w:docPartBody>
    </w:docPart>
    <w:docPart>
      <w:docPartPr>
        <w:name w:val="6614F1D91BBE4D28A11ACAA09E0BF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1EEBF-8A55-4986-A53F-903738B3FD14}"/>
      </w:docPartPr>
      <w:docPartBody>
        <w:p w:rsidR="00513590" w:rsidRDefault="004878FA" w:rsidP="004878FA">
          <w:pPr>
            <w:pStyle w:val="6614F1D91BBE4D28A11ACAA09E0BF7C4"/>
          </w:pPr>
          <w:r w:rsidRPr="004D3011">
            <w:t>Hobby #3</w:t>
          </w:r>
        </w:p>
      </w:docPartBody>
    </w:docPart>
    <w:docPart>
      <w:docPartPr>
        <w:name w:val="B7A80EC3E47343339E295AB7A1D7D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1FDE9-6BC5-46B1-AEE7-9D7871BBA472}"/>
      </w:docPartPr>
      <w:docPartBody>
        <w:p w:rsidR="00513590" w:rsidRDefault="004878FA" w:rsidP="004878FA">
          <w:pPr>
            <w:pStyle w:val="B7A80EC3E47343339E295AB7A1D7DC25"/>
          </w:pPr>
          <w:r w:rsidRPr="004D3011">
            <w:t>Hobby #4</w:t>
          </w:r>
        </w:p>
      </w:docPartBody>
    </w:docPart>
    <w:docPart>
      <w:docPartPr>
        <w:name w:val="8B8975DB806A477B9394DAD9F8721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4CA73-570B-4358-B9B1-C43ACDFB2C94}"/>
      </w:docPartPr>
      <w:docPartBody>
        <w:p w:rsidR="00513590" w:rsidRDefault="004878FA" w:rsidP="004878FA">
          <w:pPr>
            <w:pStyle w:val="8B8975DB806A477B9394DAD9F87219B7"/>
          </w:pPr>
          <w:r w:rsidRPr="00036450">
            <w:t>WORK EXPERIENCE</w:t>
          </w:r>
        </w:p>
      </w:docPartBody>
    </w:docPart>
    <w:docPart>
      <w:docPartPr>
        <w:name w:val="F4902316A4BF49B892DF0F84A2B25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2D3CD-710E-4F87-8966-D0D8FE38F328}"/>
      </w:docPartPr>
      <w:docPartBody>
        <w:p w:rsidR="00513590" w:rsidRDefault="004878FA" w:rsidP="004878FA">
          <w:pPr>
            <w:pStyle w:val="F4902316A4BF49B892DF0F84A2B258EC"/>
          </w:pPr>
          <w:r w:rsidRPr="00036450">
            <w:t>[Company Name]</w:t>
          </w:r>
        </w:p>
      </w:docPartBody>
    </w:docPart>
    <w:docPart>
      <w:docPartPr>
        <w:name w:val="C31A7A20C3244587ADA60534FB45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8A29C-815A-4A40-9E2D-2E9E8966B52C}"/>
      </w:docPartPr>
      <w:docPartBody>
        <w:p w:rsidR="00513590" w:rsidRDefault="004878FA" w:rsidP="004878FA">
          <w:pPr>
            <w:pStyle w:val="C31A7A20C3244587ADA60534FB4553C9"/>
          </w:pPr>
          <w:r w:rsidRPr="00036450">
            <w:t>[Job Title]</w:t>
          </w:r>
        </w:p>
      </w:docPartBody>
    </w:docPart>
    <w:docPart>
      <w:docPartPr>
        <w:name w:val="E23A949B14ED40D4BD6AA13C7D1B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E2A32-183D-4EEB-8841-21745BFBDAF8}"/>
      </w:docPartPr>
      <w:docPartBody>
        <w:p w:rsidR="00513590" w:rsidRDefault="004878FA" w:rsidP="004878FA">
          <w:pPr>
            <w:pStyle w:val="E23A949B14ED40D4BD6AA13C7D1BB8D4"/>
          </w:pPr>
          <w:r w:rsidRPr="00036450">
            <w:t>[Dates From]</w:t>
          </w:r>
        </w:p>
      </w:docPartBody>
    </w:docPart>
    <w:docPart>
      <w:docPartPr>
        <w:name w:val="FD08DD39CFFC45DEA5E8A71F95A26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EC8C0-CA09-4F3A-9202-F5D9EA90C29E}"/>
      </w:docPartPr>
      <w:docPartBody>
        <w:p w:rsidR="00513590" w:rsidRDefault="004878FA" w:rsidP="004878FA">
          <w:pPr>
            <w:pStyle w:val="FD08DD39CFFC45DEA5E8A71F95A26A22"/>
          </w:pPr>
          <w:r w:rsidRPr="00036450">
            <w:t>[To]</w:t>
          </w:r>
        </w:p>
      </w:docPartBody>
    </w:docPart>
    <w:docPart>
      <w:docPartPr>
        <w:name w:val="8863CFED5E0345F792F40AB9F4416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F9A35-517D-435E-868A-E2C3BD786D61}"/>
      </w:docPartPr>
      <w:docPartBody>
        <w:p w:rsidR="00513590" w:rsidRDefault="004878FA" w:rsidP="004878FA">
          <w:pPr>
            <w:pStyle w:val="8863CFED5E0345F792F40AB9F4416DBF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1945E197F6F342DFA126D7C28EE48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4BBAF-1E4E-4F10-A59E-90F5AB126CC2}"/>
      </w:docPartPr>
      <w:docPartBody>
        <w:p w:rsidR="00513590" w:rsidRDefault="004878FA" w:rsidP="004878FA">
          <w:pPr>
            <w:pStyle w:val="1945E197F6F342DFA126D7C28EE48ADE"/>
          </w:pPr>
          <w:r w:rsidRPr="004D3011">
            <w:t>[Company Name]</w:t>
          </w:r>
        </w:p>
      </w:docPartBody>
    </w:docPart>
    <w:docPart>
      <w:docPartPr>
        <w:name w:val="E2E6D5B949D14ABD9530C9FC79C71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BB2A6-D6BA-44D9-A41B-9896A3C0516B}"/>
      </w:docPartPr>
      <w:docPartBody>
        <w:p w:rsidR="00513590" w:rsidRDefault="004878FA" w:rsidP="004878FA">
          <w:pPr>
            <w:pStyle w:val="E2E6D5B949D14ABD9530C9FC79C71C61"/>
          </w:pPr>
          <w:r w:rsidRPr="004D3011">
            <w:t>[Job Title]</w:t>
          </w:r>
        </w:p>
      </w:docPartBody>
    </w:docPart>
    <w:docPart>
      <w:docPartPr>
        <w:name w:val="960832B3915440BFBE335F375E478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9725C-F382-4566-8947-29EFDC6D87A2}"/>
      </w:docPartPr>
      <w:docPartBody>
        <w:p w:rsidR="00513590" w:rsidRDefault="004878FA" w:rsidP="004878FA">
          <w:pPr>
            <w:pStyle w:val="960832B3915440BFBE335F375E47807B"/>
          </w:pPr>
          <w:r w:rsidRPr="004D3011">
            <w:t>[Dates From]</w:t>
          </w:r>
        </w:p>
      </w:docPartBody>
    </w:docPart>
    <w:docPart>
      <w:docPartPr>
        <w:name w:val="F45779D8A26D471CBA8BBD9BCD9A0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04E7B-A1B4-43F4-93FA-55B5970F2206}"/>
      </w:docPartPr>
      <w:docPartBody>
        <w:p w:rsidR="00513590" w:rsidRDefault="004878FA" w:rsidP="004878FA">
          <w:pPr>
            <w:pStyle w:val="F45779D8A26D471CBA8BBD9BCD9A0B62"/>
          </w:pPr>
          <w:r w:rsidRPr="004D3011">
            <w:t>[To]</w:t>
          </w:r>
        </w:p>
      </w:docPartBody>
    </w:docPart>
    <w:docPart>
      <w:docPartPr>
        <w:name w:val="BAAA4792D5E5484F8B283076F02C1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6F092-A4CA-46FA-81D2-6B24B097BC1D}"/>
      </w:docPartPr>
      <w:docPartBody>
        <w:p w:rsidR="00513590" w:rsidRDefault="004878FA" w:rsidP="004878FA">
          <w:pPr>
            <w:pStyle w:val="BAAA4792D5E5484F8B283076F02C10C3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43DFFCE3C22F4E14A3E1E40B2B6C0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33DA-A7EC-4B57-8B24-48DC51843ED7}"/>
      </w:docPartPr>
      <w:docPartBody>
        <w:p w:rsidR="00513590" w:rsidRDefault="004878FA" w:rsidP="004878FA">
          <w:pPr>
            <w:pStyle w:val="43DFFCE3C22F4E14A3E1E40B2B6C015D"/>
          </w:pPr>
          <w:r w:rsidRPr="004D3011">
            <w:t>[Company Name]</w:t>
          </w:r>
        </w:p>
      </w:docPartBody>
    </w:docPart>
    <w:docPart>
      <w:docPartPr>
        <w:name w:val="C0A0F69D1F4843C6953C55D542595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17E0-4564-4534-B6DF-8E6543237135}"/>
      </w:docPartPr>
      <w:docPartBody>
        <w:p w:rsidR="00513590" w:rsidRDefault="004878FA" w:rsidP="004878FA">
          <w:pPr>
            <w:pStyle w:val="C0A0F69D1F4843C6953C55D5425951CD"/>
          </w:pPr>
          <w:r w:rsidRPr="004D3011">
            <w:t>[Job Title]</w:t>
          </w:r>
        </w:p>
      </w:docPartBody>
    </w:docPart>
    <w:docPart>
      <w:docPartPr>
        <w:name w:val="FD6394D5BB83474FAAFD90BCDAAC0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0F248-1034-45DD-B845-038CEFA18F37}"/>
      </w:docPartPr>
      <w:docPartBody>
        <w:p w:rsidR="00513590" w:rsidRDefault="004878FA" w:rsidP="004878FA">
          <w:pPr>
            <w:pStyle w:val="FD6394D5BB83474FAAFD90BCDAAC07DC"/>
          </w:pPr>
          <w:r w:rsidRPr="004D3011">
            <w:t>[Dates From]</w:t>
          </w:r>
        </w:p>
      </w:docPartBody>
    </w:docPart>
    <w:docPart>
      <w:docPartPr>
        <w:name w:val="5E316BE6CB9A4E3EB5EFE0B61BBD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21E4D-36AB-4553-AC72-34B7C34A7448}"/>
      </w:docPartPr>
      <w:docPartBody>
        <w:p w:rsidR="00513590" w:rsidRDefault="004878FA" w:rsidP="004878FA">
          <w:pPr>
            <w:pStyle w:val="5E316BE6CB9A4E3EB5EFE0B61BBDE074"/>
          </w:pPr>
          <w:r w:rsidRPr="004D3011">
            <w:t>[To]</w:t>
          </w:r>
        </w:p>
      </w:docPartBody>
    </w:docPart>
    <w:docPart>
      <w:docPartPr>
        <w:name w:val="ADA5EFD378DD43E2AFA8F070DEBE6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8EBA-39CE-44F5-9449-CF8399CA97B6}"/>
      </w:docPartPr>
      <w:docPartBody>
        <w:p w:rsidR="00513590" w:rsidRDefault="004878FA" w:rsidP="004878FA">
          <w:pPr>
            <w:pStyle w:val="ADA5EFD378DD43E2AFA8F070DEBE601D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63A8E9E24B124755937D1F728ED3A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D6BD-F02F-4BC7-804F-A322F601380A}"/>
      </w:docPartPr>
      <w:docPartBody>
        <w:p w:rsidR="00513590" w:rsidRDefault="004878FA" w:rsidP="004878FA">
          <w:pPr>
            <w:pStyle w:val="63A8E9E24B124755937D1F728ED3A36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FA"/>
    <w:rsid w:val="00067096"/>
    <w:rsid w:val="001A4DC5"/>
    <w:rsid w:val="00462D3B"/>
    <w:rsid w:val="004878FA"/>
    <w:rsid w:val="00513590"/>
    <w:rsid w:val="0053675F"/>
    <w:rsid w:val="00E7271A"/>
    <w:rsid w:val="00EE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878F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6E298F1D554344976D7C58CFC2AC2B">
    <w:name w:val="056E298F1D554344976D7C58CFC2AC2B"/>
  </w:style>
  <w:style w:type="paragraph" w:customStyle="1" w:styleId="B9D1D009FC174F8B8B65B0AA8D3C32BF">
    <w:name w:val="B9D1D009FC174F8B8B65B0AA8D3C32BF"/>
  </w:style>
  <w:style w:type="paragraph" w:customStyle="1" w:styleId="9ADEA95C4C4141FD90AA2281C5DEEC1F">
    <w:name w:val="9ADEA95C4C4141FD90AA2281C5DEEC1F"/>
  </w:style>
  <w:style w:type="paragraph" w:customStyle="1" w:styleId="529C0400623A4B86A34395129EA34A3F">
    <w:name w:val="529C0400623A4B86A34395129EA34A3F"/>
  </w:style>
  <w:style w:type="paragraph" w:customStyle="1" w:styleId="D3C110FF238B4A67A7F2237DA441BC80">
    <w:name w:val="D3C110FF238B4A67A7F2237DA441BC80"/>
  </w:style>
  <w:style w:type="paragraph" w:customStyle="1" w:styleId="E142C6BD36294BA1BFE1314935A9D9D9">
    <w:name w:val="E142C6BD36294BA1BFE1314935A9D9D9"/>
  </w:style>
  <w:style w:type="paragraph" w:customStyle="1" w:styleId="6E55CA0906E94BCBA755746B772311D9">
    <w:name w:val="6E55CA0906E94BCBA755746B772311D9"/>
  </w:style>
  <w:style w:type="paragraph" w:customStyle="1" w:styleId="74AAF77604764FBBBEC3D35B7548D69F">
    <w:name w:val="74AAF77604764FBBBEC3D35B7548D69F"/>
  </w:style>
  <w:style w:type="paragraph" w:customStyle="1" w:styleId="0EF4858232F44583B3E1BF6CAEEB370F">
    <w:name w:val="0EF4858232F44583B3E1BF6CAEEB370F"/>
  </w:style>
  <w:style w:type="paragraph" w:customStyle="1" w:styleId="724B12F49A4B4BEC885E36BC3765EAF7">
    <w:name w:val="724B12F49A4B4BEC885E36BC3765EAF7"/>
  </w:style>
  <w:style w:type="character" w:styleId="Hyperlink">
    <w:name w:val="Hyperlink"/>
    <w:basedOn w:val="DefaultParagraphFont"/>
    <w:uiPriority w:val="99"/>
    <w:unhideWhenUsed/>
    <w:rsid w:val="004878FA"/>
    <w:rPr>
      <w:color w:val="C45911" w:themeColor="accent2" w:themeShade="BF"/>
      <w:u w:val="single"/>
    </w:rPr>
  </w:style>
  <w:style w:type="paragraph" w:customStyle="1" w:styleId="7F5D1740A06847ECB297181900F9CF75">
    <w:name w:val="7F5D1740A06847ECB297181900F9CF75"/>
  </w:style>
  <w:style w:type="paragraph" w:customStyle="1" w:styleId="70595253F2334AF795D54FB269D701EE">
    <w:name w:val="70595253F2334AF795D54FB269D701EE"/>
  </w:style>
  <w:style w:type="paragraph" w:customStyle="1" w:styleId="1C2D2A2852CB415F912EC9663CF1EF9B">
    <w:name w:val="1C2D2A2852CB415F912EC9663CF1EF9B"/>
  </w:style>
  <w:style w:type="paragraph" w:customStyle="1" w:styleId="C553BEBCA142408AB9C49D5198CB9B9F">
    <w:name w:val="C553BEBCA142408AB9C49D5198CB9B9F"/>
  </w:style>
  <w:style w:type="paragraph" w:customStyle="1" w:styleId="604C868CE0F842D0A5B65A186307F6F9">
    <w:name w:val="604C868CE0F842D0A5B65A186307F6F9"/>
  </w:style>
  <w:style w:type="paragraph" w:customStyle="1" w:styleId="676E7C499E5545609AF586F6D59742D8">
    <w:name w:val="676E7C499E5545609AF586F6D59742D8"/>
  </w:style>
  <w:style w:type="paragraph" w:customStyle="1" w:styleId="44406D54B29D4F2AB6DB6902E5EE869C">
    <w:name w:val="44406D54B29D4F2AB6DB6902E5EE869C"/>
  </w:style>
  <w:style w:type="paragraph" w:customStyle="1" w:styleId="08473EAAA2644FE7A859E07D87ACC306">
    <w:name w:val="08473EAAA2644FE7A859E07D87ACC306"/>
  </w:style>
  <w:style w:type="paragraph" w:customStyle="1" w:styleId="BD1CC745043D492ABA8780511C4F0802">
    <w:name w:val="BD1CC745043D492ABA8780511C4F0802"/>
  </w:style>
  <w:style w:type="paragraph" w:customStyle="1" w:styleId="38FC31FF20934172BEF263E4E09F503F">
    <w:name w:val="38FC31FF20934172BEF263E4E09F503F"/>
  </w:style>
  <w:style w:type="paragraph" w:customStyle="1" w:styleId="43EE511C54BE4D51AA930BF18A3992C3">
    <w:name w:val="43EE511C54BE4D51AA930BF18A3992C3"/>
  </w:style>
  <w:style w:type="paragraph" w:customStyle="1" w:styleId="473887D1396544FEBA08FBFFB6F37725">
    <w:name w:val="473887D1396544FEBA08FBFFB6F37725"/>
  </w:style>
  <w:style w:type="paragraph" w:customStyle="1" w:styleId="C60058F3A9EC4832AD22765346E61314">
    <w:name w:val="C60058F3A9EC4832AD22765346E61314"/>
  </w:style>
  <w:style w:type="paragraph" w:customStyle="1" w:styleId="F9107C3CB40F4D84ADFD00E2043DDDB0">
    <w:name w:val="F9107C3CB40F4D84ADFD00E2043DDDB0"/>
  </w:style>
  <w:style w:type="paragraph" w:customStyle="1" w:styleId="B3E8D8AADACC47F7ADAA27E0640E7C41">
    <w:name w:val="B3E8D8AADACC47F7ADAA27E0640E7C41"/>
  </w:style>
  <w:style w:type="paragraph" w:customStyle="1" w:styleId="B1F395A9027B475895A7ABAE33B8A045">
    <w:name w:val="B1F395A9027B475895A7ABAE33B8A045"/>
  </w:style>
  <w:style w:type="paragraph" w:customStyle="1" w:styleId="A60F342E5D354287B3D8D7E310832B1E">
    <w:name w:val="A60F342E5D354287B3D8D7E310832B1E"/>
  </w:style>
  <w:style w:type="paragraph" w:customStyle="1" w:styleId="6532FEDFE93D4461B5332D5ACB117DE7">
    <w:name w:val="6532FEDFE93D4461B5332D5ACB117DE7"/>
  </w:style>
  <w:style w:type="paragraph" w:customStyle="1" w:styleId="456FF95E5C3F4929ADBDADA16BEA482B">
    <w:name w:val="456FF95E5C3F4929ADBDADA16BEA482B"/>
  </w:style>
  <w:style w:type="paragraph" w:customStyle="1" w:styleId="DF8C488B99A14C3EAA9910544CDD5C2A">
    <w:name w:val="DF8C488B99A14C3EAA9910544CDD5C2A"/>
  </w:style>
  <w:style w:type="paragraph" w:customStyle="1" w:styleId="2C184667CDF348D5A73BE6C4098E4CC7">
    <w:name w:val="2C184667CDF348D5A73BE6C4098E4CC7"/>
  </w:style>
  <w:style w:type="paragraph" w:customStyle="1" w:styleId="AD19A0C533794660B954783E4BD4D90B">
    <w:name w:val="AD19A0C533794660B954783E4BD4D90B"/>
  </w:style>
  <w:style w:type="paragraph" w:customStyle="1" w:styleId="18724600FA75478D8F597A258148D80C">
    <w:name w:val="18724600FA75478D8F597A258148D80C"/>
  </w:style>
  <w:style w:type="paragraph" w:customStyle="1" w:styleId="998DB76E85B74B61BC48CAE931BD6B8A">
    <w:name w:val="998DB76E85B74B61BC48CAE931BD6B8A"/>
  </w:style>
  <w:style w:type="paragraph" w:customStyle="1" w:styleId="E7E04C3D371545128412DD29DF2E7C52">
    <w:name w:val="E7E04C3D371545128412DD29DF2E7C52"/>
  </w:style>
  <w:style w:type="paragraph" w:customStyle="1" w:styleId="4F3E50E087A54C26B78175F0C3636464">
    <w:name w:val="4F3E50E087A54C26B78175F0C3636464"/>
  </w:style>
  <w:style w:type="paragraph" w:customStyle="1" w:styleId="4EE67BE266CC4EDA8062EF3F76A84B30">
    <w:name w:val="4EE67BE266CC4EDA8062EF3F76A84B30"/>
  </w:style>
  <w:style w:type="paragraph" w:customStyle="1" w:styleId="72DA1761B85444C6AC5AA26D530852BB">
    <w:name w:val="72DA1761B85444C6AC5AA26D530852BB"/>
  </w:style>
  <w:style w:type="paragraph" w:customStyle="1" w:styleId="A8CE4FB7AE2F4255A6C3A9F69965F4C4">
    <w:name w:val="A8CE4FB7AE2F4255A6C3A9F69965F4C4"/>
  </w:style>
  <w:style w:type="paragraph" w:customStyle="1" w:styleId="B359E0B8242F4B549098F2E2D3CC562D">
    <w:name w:val="B359E0B8242F4B549098F2E2D3CC562D"/>
  </w:style>
  <w:style w:type="character" w:customStyle="1" w:styleId="Heading2Char">
    <w:name w:val="Heading 2 Char"/>
    <w:basedOn w:val="DefaultParagraphFont"/>
    <w:link w:val="Heading2"/>
    <w:uiPriority w:val="9"/>
    <w:rsid w:val="004878F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AFCAC4FE8604E4B9C6154DD83F7B6B7">
    <w:name w:val="0AFCAC4FE8604E4B9C6154DD83F7B6B7"/>
  </w:style>
  <w:style w:type="paragraph" w:customStyle="1" w:styleId="D87DA523F0154242BBE8D3A4F6FA4B16">
    <w:name w:val="D87DA523F0154242BBE8D3A4F6FA4B16"/>
    <w:rsid w:val="004878FA"/>
  </w:style>
  <w:style w:type="paragraph" w:customStyle="1" w:styleId="A3E05910E4474C71917552CEDE827CD9">
    <w:name w:val="A3E05910E4474C71917552CEDE827CD9"/>
    <w:rsid w:val="004878FA"/>
  </w:style>
  <w:style w:type="paragraph" w:customStyle="1" w:styleId="E4396EBB42EF41518E7AFA74A4DC1EB4">
    <w:name w:val="E4396EBB42EF41518E7AFA74A4DC1EB4"/>
    <w:rsid w:val="004878FA"/>
  </w:style>
  <w:style w:type="paragraph" w:customStyle="1" w:styleId="3A55D95F6E1F4E0BA7A5622E784F4F21">
    <w:name w:val="3A55D95F6E1F4E0BA7A5622E784F4F21"/>
    <w:rsid w:val="004878FA"/>
  </w:style>
  <w:style w:type="paragraph" w:customStyle="1" w:styleId="3913BEDE331D42F58F12C49E139B1297">
    <w:name w:val="3913BEDE331D42F58F12C49E139B1297"/>
    <w:rsid w:val="004878FA"/>
  </w:style>
  <w:style w:type="paragraph" w:customStyle="1" w:styleId="22E8BE0268164062967870C490BB694F">
    <w:name w:val="22E8BE0268164062967870C490BB694F"/>
    <w:rsid w:val="004878FA"/>
  </w:style>
  <w:style w:type="paragraph" w:customStyle="1" w:styleId="1DD1711A5B934C75B101311D54F22B69">
    <w:name w:val="1DD1711A5B934C75B101311D54F22B69"/>
    <w:rsid w:val="004878FA"/>
  </w:style>
  <w:style w:type="paragraph" w:customStyle="1" w:styleId="A1FE0E1F396B41DCB01986A397072889">
    <w:name w:val="A1FE0E1F396B41DCB01986A397072889"/>
    <w:rsid w:val="004878FA"/>
  </w:style>
  <w:style w:type="paragraph" w:customStyle="1" w:styleId="E5E10F5E97DB43069430E9C8E51949A7">
    <w:name w:val="E5E10F5E97DB43069430E9C8E51949A7"/>
    <w:rsid w:val="004878FA"/>
  </w:style>
  <w:style w:type="paragraph" w:customStyle="1" w:styleId="1317440568AE472F820D22BB80BF0AE9">
    <w:name w:val="1317440568AE472F820D22BB80BF0AE9"/>
    <w:rsid w:val="004878FA"/>
  </w:style>
  <w:style w:type="paragraph" w:customStyle="1" w:styleId="A4B833E81DC64CC1AB9C1E1C6E2B48D1">
    <w:name w:val="A4B833E81DC64CC1AB9C1E1C6E2B48D1"/>
    <w:rsid w:val="004878FA"/>
  </w:style>
  <w:style w:type="paragraph" w:customStyle="1" w:styleId="86750549E9464A52B904C94A8355B520">
    <w:name w:val="86750549E9464A52B904C94A8355B520"/>
    <w:rsid w:val="004878FA"/>
  </w:style>
  <w:style w:type="paragraph" w:customStyle="1" w:styleId="6614F1D91BBE4D28A11ACAA09E0BF7C4">
    <w:name w:val="6614F1D91BBE4D28A11ACAA09E0BF7C4"/>
    <w:rsid w:val="004878FA"/>
  </w:style>
  <w:style w:type="paragraph" w:customStyle="1" w:styleId="B7A80EC3E47343339E295AB7A1D7DC25">
    <w:name w:val="B7A80EC3E47343339E295AB7A1D7DC25"/>
    <w:rsid w:val="004878FA"/>
  </w:style>
  <w:style w:type="paragraph" w:customStyle="1" w:styleId="C96DBCB193784B60BEAD8D5BDED49ADE">
    <w:name w:val="C96DBCB193784B60BEAD8D5BDED49ADE"/>
    <w:rsid w:val="004878FA"/>
  </w:style>
  <w:style w:type="paragraph" w:customStyle="1" w:styleId="F6B5F132C0FD46C5BB1B512F0080FE53">
    <w:name w:val="F6B5F132C0FD46C5BB1B512F0080FE53"/>
    <w:rsid w:val="004878FA"/>
  </w:style>
  <w:style w:type="paragraph" w:customStyle="1" w:styleId="41AA6F89AEC447C5BE1DFF0007969049">
    <w:name w:val="41AA6F89AEC447C5BE1DFF0007969049"/>
    <w:rsid w:val="004878FA"/>
  </w:style>
  <w:style w:type="paragraph" w:customStyle="1" w:styleId="E53448D2CB004FDAA03857949DF6E7BB">
    <w:name w:val="E53448D2CB004FDAA03857949DF6E7BB"/>
    <w:rsid w:val="004878FA"/>
  </w:style>
  <w:style w:type="paragraph" w:customStyle="1" w:styleId="8A136B7527E540A8BA4C4E509F043CEB">
    <w:name w:val="8A136B7527E540A8BA4C4E509F043CEB"/>
    <w:rsid w:val="004878FA"/>
  </w:style>
  <w:style w:type="paragraph" w:customStyle="1" w:styleId="773501B0985E4FC7A649206025FE2174">
    <w:name w:val="773501B0985E4FC7A649206025FE2174"/>
    <w:rsid w:val="004878FA"/>
  </w:style>
  <w:style w:type="paragraph" w:customStyle="1" w:styleId="59FC2DBC9B5842DB8E4CAED2D02524BA">
    <w:name w:val="59FC2DBC9B5842DB8E4CAED2D02524BA"/>
    <w:rsid w:val="004878FA"/>
  </w:style>
  <w:style w:type="paragraph" w:customStyle="1" w:styleId="CEEAB19CD26F41ACAAAFC9E41C48BE17">
    <w:name w:val="CEEAB19CD26F41ACAAAFC9E41C48BE17"/>
    <w:rsid w:val="004878FA"/>
  </w:style>
  <w:style w:type="paragraph" w:customStyle="1" w:styleId="8B8975DB806A477B9394DAD9F87219B7">
    <w:name w:val="8B8975DB806A477B9394DAD9F87219B7"/>
    <w:rsid w:val="004878FA"/>
  </w:style>
  <w:style w:type="paragraph" w:customStyle="1" w:styleId="F4902316A4BF49B892DF0F84A2B258EC">
    <w:name w:val="F4902316A4BF49B892DF0F84A2B258EC"/>
    <w:rsid w:val="004878FA"/>
  </w:style>
  <w:style w:type="paragraph" w:customStyle="1" w:styleId="C31A7A20C3244587ADA60534FB4553C9">
    <w:name w:val="C31A7A20C3244587ADA60534FB4553C9"/>
    <w:rsid w:val="004878FA"/>
  </w:style>
  <w:style w:type="paragraph" w:customStyle="1" w:styleId="E23A949B14ED40D4BD6AA13C7D1BB8D4">
    <w:name w:val="E23A949B14ED40D4BD6AA13C7D1BB8D4"/>
    <w:rsid w:val="004878FA"/>
  </w:style>
  <w:style w:type="paragraph" w:customStyle="1" w:styleId="FD08DD39CFFC45DEA5E8A71F95A26A22">
    <w:name w:val="FD08DD39CFFC45DEA5E8A71F95A26A22"/>
    <w:rsid w:val="004878FA"/>
  </w:style>
  <w:style w:type="paragraph" w:customStyle="1" w:styleId="8863CFED5E0345F792F40AB9F4416DBF">
    <w:name w:val="8863CFED5E0345F792F40AB9F4416DBF"/>
    <w:rsid w:val="004878FA"/>
  </w:style>
  <w:style w:type="paragraph" w:customStyle="1" w:styleId="1945E197F6F342DFA126D7C28EE48ADE">
    <w:name w:val="1945E197F6F342DFA126D7C28EE48ADE"/>
    <w:rsid w:val="004878FA"/>
  </w:style>
  <w:style w:type="paragraph" w:customStyle="1" w:styleId="E2E6D5B949D14ABD9530C9FC79C71C61">
    <w:name w:val="E2E6D5B949D14ABD9530C9FC79C71C61"/>
    <w:rsid w:val="004878FA"/>
  </w:style>
  <w:style w:type="paragraph" w:customStyle="1" w:styleId="960832B3915440BFBE335F375E47807B">
    <w:name w:val="960832B3915440BFBE335F375E47807B"/>
    <w:rsid w:val="004878FA"/>
  </w:style>
  <w:style w:type="paragraph" w:customStyle="1" w:styleId="F45779D8A26D471CBA8BBD9BCD9A0B62">
    <w:name w:val="F45779D8A26D471CBA8BBD9BCD9A0B62"/>
    <w:rsid w:val="004878FA"/>
  </w:style>
  <w:style w:type="paragraph" w:customStyle="1" w:styleId="BAAA4792D5E5484F8B283076F02C10C3">
    <w:name w:val="BAAA4792D5E5484F8B283076F02C10C3"/>
    <w:rsid w:val="004878FA"/>
  </w:style>
  <w:style w:type="paragraph" w:customStyle="1" w:styleId="43DFFCE3C22F4E14A3E1E40B2B6C015D">
    <w:name w:val="43DFFCE3C22F4E14A3E1E40B2B6C015D"/>
    <w:rsid w:val="004878FA"/>
  </w:style>
  <w:style w:type="paragraph" w:customStyle="1" w:styleId="C0A0F69D1F4843C6953C55D5425951CD">
    <w:name w:val="C0A0F69D1F4843C6953C55D5425951CD"/>
    <w:rsid w:val="004878FA"/>
  </w:style>
  <w:style w:type="paragraph" w:customStyle="1" w:styleId="FD6394D5BB83474FAAFD90BCDAAC07DC">
    <w:name w:val="FD6394D5BB83474FAAFD90BCDAAC07DC"/>
    <w:rsid w:val="004878FA"/>
  </w:style>
  <w:style w:type="paragraph" w:customStyle="1" w:styleId="5E316BE6CB9A4E3EB5EFE0B61BBDE074">
    <w:name w:val="5E316BE6CB9A4E3EB5EFE0B61BBDE074"/>
    <w:rsid w:val="004878FA"/>
  </w:style>
  <w:style w:type="paragraph" w:customStyle="1" w:styleId="ADA5EFD378DD43E2AFA8F070DEBE601D">
    <w:name w:val="ADA5EFD378DD43E2AFA8F070DEBE601D"/>
    <w:rsid w:val="004878FA"/>
  </w:style>
  <w:style w:type="paragraph" w:customStyle="1" w:styleId="63A8E9E24B124755937D1F728ED3A365">
    <w:name w:val="63A8E9E24B124755937D1F728ED3A365"/>
    <w:rsid w:val="0048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56A913E34104CB5F490AF8DD63566" ma:contentTypeVersion="2" ma:contentTypeDescription="Create a new document." ma:contentTypeScope="" ma:versionID="ac25be4568f3cf54a5bf41aead4bf1e9">
  <xsd:schema xmlns:xsd="http://www.w3.org/2001/XMLSchema" xmlns:xs="http://www.w3.org/2001/XMLSchema" xmlns:p="http://schemas.microsoft.com/office/2006/metadata/properties" xmlns:ns3="83bfdeb0-36a0-46a2-8628-3170c31ba0da" targetNamespace="http://schemas.microsoft.com/office/2006/metadata/properties" ma:root="true" ma:fieldsID="7ed49d2550c1a0b4e5de8efeff20842e" ns3:_="">
    <xsd:import namespace="83bfdeb0-36a0-46a2-8628-3170c31ba0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fdeb0-36a0-46a2-8628-3170c31ba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CD771-D241-4DAC-9337-8010993E8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fdeb0-36a0-46a2-8628-3170c31ba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{A398EF19-DCE6-4C44-A280-A8FD78BC58C4}tf00546271_win32</Template>
  <TotalTime>0</TotalTime>
  <Pages>1</Pages>
  <Words>105</Words>
  <Characters>626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2020-08-30T08:59:00Z</dcterms:created>
  <dcterms:modified xsi:type="dcterms:W3CDTF">2020-10-01T11:56:00Z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0x0101005F956A913E34104CB5F490AF8DD63566</vt:lpwstr>
  </property>
</Properties>
</file>